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A4F3C" w14:textId="77777777" w:rsidR="007D477B" w:rsidRPr="00760915" w:rsidRDefault="007D477B" w:rsidP="007D477B">
      <w:pPr>
        <w:pStyle w:val="NormalWeb"/>
        <w:spacing w:before="0" w:beforeAutospacing="0"/>
        <w:rPr>
          <w:rFonts w:asciiTheme="minorHAnsi" w:hAnsiTheme="minorHAnsi"/>
          <w:color w:val="000000" w:themeColor="text1"/>
          <w:szCs w:val="30"/>
        </w:rPr>
      </w:pPr>
      <w:r w:rsidRPr="00760915">
        <w:rPr>
          <w:rFonts w:asciiTheme="minorHAnsi" w:hAnsiTheme="minorHAnsi"/>
          <w:color w:val="000000" w:themeColor="text1"/>
          <w:szCs w:val="30"/>
        </w:rPr>
        <w:t xml:space="preserve">1.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Entorn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BigQuery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(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connexió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>)</w:t>
      </w:r>
      <w:r w:rsidR="00760915">
        <w:rPr>
          <w:rFonts w:asciiTheme="minorHAnsi" w:hAnsiTheme="minorHAnsi"/>
          <w:color w:val="000000" w:themeColor="text1"/>
          <w:szCs w:val="30"/>
        </w:rPr>
        <w:t xml:space="preserve"> </w:t>
      </w:r>
      <w:r w:rsidR="00760915" w:rsidRPr="00760915">
        <w:rPr>
          <w:rFonts w:asciiTheme="minorHAnsi" w:hAnsiTheme="minorHAnsi"/>
          <w:b/>
          <w:color w:val="000000" w:themeColor="text1"/>
          <w:szCs w:val="30"/>
        </w:rPr>
        <w:t>3</w:t>
      </w:r>
    </w:p>
    <w:p w14:paraId="7E1E7979" w14:textId="77777777" w:rsidR="007D477B" w:rsidRPr="00760915" w:rsidRDefault="007D477B" w:rsidP="007D477B">
      <w:pPr>
        <w:pStyle w:val="NormalWeb"/>
        <w:spacing w:before="0" w:beforeAutospacing="0"/>
        <w:rPr>
          <w:rFonts w:asciiTheme="minorHAnsi" w:hAnsiTheme="minorHAnsi"/>
          <w:color w:val="000000" w:themeColor="text1"/>
          <w:szCs w:val="30"/>
        </w:rPr>
      </w:pPr>
      <w:r w:rsidRPr="00760915">
        <w:rPr>
          <w:rFonts w:asciiTheme="minorHAnsi" w:hAnsiTheme="minorHAnsi"/>
          <w:color w:val="000000" w:themeColor="text1"/>
          <w:szCs w:val="30"/>
        </w:rPr>
        <w:t xml:space="preserve">2.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Entorn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BigQuery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(consultes SQL)</w:t>
      </w:r>
      <w:r w:rsidR="00760915">
        <w:rPr>
          <w:rFonts w:asciiTheme="minorHAnsi" w:hAnsiTheme="minorHAnsi"/>
          <w:color w:val="000000" w:themeColor="text1"/>
          <w:szCs w:val="30"/>
        </w:rPr>
        <w:t xml:space="preserve"> </w:t>
      </w:r>
      <w:r w:rsidR="00760915" w:rsidRPr="00760915">
        <w:rPr>
          <w:rFonts w:asciiTheme="minorHAnsi" w:hAnsiTheme="minorHAnsi"/>
          <w:b/>
          <w:color w:val="000000" w:themeColor="text1"/>
          <w:szCs w:val="30"/>
        </w:rPr>
        <w:t>4</w:t>
      </w:r>
    </w:p>
    <w:p w14:paraId="72271E80" w14:textId="77777777" w:rsidR="007D477B" w:rsidRPr="00760915" w:rsidRDefault="007D477B" w:rsidP="007D477B">
      <w:pPr>
        <w:pStyle w:val="NormalWeb"/>
        <w:spacing w:before="0" w:beforeAutospacing="0"/>
        <w:rPr>
          <w:rFonts w:asciiTheme="minorHAnsi" w:hAnsiTheme="minorHAnsi"/>
          <w:color w:val="000000" w:themeColor="text1"/>
          <w:szCs w:val="30"/>
        </w:rPr>
      </w:pPr>
      <w:r w:rsidRPr="00760915">
        <w:rPr>
          <w:rFonts w:asciiTheme="minorHAnsi" w:hAnsiTheme="minorHAnsi"/>
          <w:color w:val="000000" w:themeColor="text1"/>
          <w:szCs w:val="30"/>
        </w:rPr>
        <w:t xml:space="preserve">3.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Connexió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amb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</w:t>
      </w:r>
      <w:proofErr w:type="gramStart"/>
      <w:r w:rsidRPr="00760915">
        <w:rPr>
          <w:rFonts w:asciiTheme="minorHAnsi" w:hAnsiTheme="minorHAnsi"/>
          <w:color w:val="000000" w:themeColor="text1"/>
          <w:szCs w:val="30"/>
        </w:rPr>
        <w:t>R</w:t>
      </w:r>
      <w:r w:rsidR="00760915">
        <w:rPr>
          <w:rFonts w:asciiTheme="minorHAnsi" w:hAnsiTheme="minorHAnsi"/>
          <w:color w:val="000000" w:themeColor="text1"/>
          <w:szCs w:val="30"/>
        </w:rPr>
        <w:t xml:space="preserve">  </w:t>
      </w:r>
      <w:r w:rsidR="00760915" w:rsidRPr="00760915">
        <w:rPr>
          <w:rFonts w:asciiTheme="minorHAnsi" w:hAnsiTheme="minorHAnsi"/>
          <w:b/>
          <w:color w:val="000000" w:themeColor="text1"/>
          <w:szCs w:val="30"/>
        </w:rPr>
        <w:t>7</w:t>
      </w:r>
      <w:proofErr w:type="gramEnd"/>
    </w:p>
    <w:p w14:paraId="61CA04F7" w14:textId="77777777" w:rsidR="007D477B" w:rsidRPr="00760915" w:rsidRDefault="007D477B" w:rsidP="007D477B">
      <w:pPr>
        <w:pStyle w:val="NormalWeb"/>
        <w:spacing w:before="0" w:beforeAutospacing="0"/>
        <w:rPr>
          <w:rFonts w:asciiTheme="minorHAnsi" w:hAnsiTheme="minorHAnsi"/>
          <w:color w:val="000000" w:themeColor="text1"/>
          <w:szCs w:val="30"/>
        </w:rPr>
      </w:pPr>
      <w:r w:rsidRPr="00760915">
        <w:rPr>
          <w:rFonts w:asciiTheme="minorHAnsi" w:hAnsiTheme="minorHAnsi"/>
          <w:color w:val="000000" w:themeColor="text1"/>
          <w:szCs w:val="30"/>
        </w:rPr>
        <w:t xml:space="preserve">4. </w:t>
      </w:r>
      <w:proofErr w:type="spellStart"/>
      <w:r w:rsidRPr="00760915">
        <w:rPr>
          <w:rFonts w:asciiTheme="minorHAnsi" w:hAnsiTheme="minorHAnsi"/>
          <w:color w:val="000000" w:themeColor="text1"/>
          <w:szCs w:val="30"/>
        </w:rPr>
        <w:t>Valoració</w:t>
      </w:r>
      <w:proofErr w:type="spellEnd"/>
      <w:r w:rsidRPr="00760915">
        <w:rPr>
          <w:rFonts w:asciiTheme="minorHAnsi" w:hAnsiTheme="minorHAnsi"/>
          <w:color w:val="000000" w:themeColor="text1"/>
          <w:szCs w:val="30"/>
        </w:rPr>
        <w:t xml:space="preserve"> global.</w:t>
      </w:r>
      <w:r w:rsidR="00760915">
        <w:rPr>
          <w:rFonts w:asciiTheme="minorHAnsi" w:hAnsiTheme="minorHAnsi"/>
          <w:color w:val="000000" w:themeColor="text1"/>
          <w:szCs w:val="30"/>
        </w:rPr>
        <w:t xml:space="preserve"> </w:t>
      </w:r>
      <w:bookmarkStart w:id="0" w:name="_GoBack"/>
      <w:r w:rsidR="00760915" w:rsidRPr="00760915">
        <w:rPr>
          <w:rFonts w:asciiTheme="minorHAnsi" w:hAnsiTheme="minorHAnsi"/>
          <w:b/>
          <w:color w:val="000000" w:themeColor="text1"/>
          <w:szCs w:val="30"/>
        </w:rPr>
        <w:t>5</w:t>
      </w:r>
      <w:bookmarkEnd w:id="0"/>
    </w:p>
    <w:p w14:paraId="1E2D6A4C" w14:textId="77777777" w:rsidR="00C52159" w:rsidRPr="001E3E06" w:rsidRDefault="00C52159" w:rsidP="001E3E06"/>
    <w:sectPr w:rsidR="00C52159" w:rsidRPr="001E3E06" w:rsidSect="008F1C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B18FB" w14:textId="77777777" w:rsidR="00267AB5" w:rsidRDefault="00267AB5" w:rsidP="00C52159">
      <w:r>
        <w:separator/>
      </w:r>
    </w:p>
  </w:endnote>
  <w:endnote w:type="continuationSeparator" w:id="0">
    <w:p w14:paraId="37C59C5F" w14:textId="77777777" w:rsidR="00267AB5" w:rsidRDefault="00267AB5" w:rsidP="00C5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F3E3C" w14:textId="77777777" w:rsidR="009E6ACC" w:rsidRDefault="009E6AC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EC267" w14:textId="77777777" w:rsidR="009E6ACC" w:rsidRDefault="009E6ACC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3C516" w14:textId="77777777" w:rsidR="009E6ACC" w:rsidRDefault="009E6AC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ED2A3" w14:textId="77777777" w:rsidR="00267AB5" w:rsidRDefault="00267AB5" w:rsidP="00C52159">
      <w:r>
        <w:separator/>
      </w:r>
    </w:p>
  </w:footnote>
  <w:footnote w:type="continuationSeparator" w:id="0">
    <w:p w14:paraId="074A918E" w14:textId="77777777" w:rsidR="00267AB5" w:rsidRDefault="00267AB5" w:rsidP="00C521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110D" w14:textId="77777777" w:rsidR="009E6ACC" w:rsidRDefault="009E6AC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50365" w14:textId="77777777" w:rsidR="00C52159" w:rsidRPr="00C52159" w:rsidRDefault="00C52159" w:rsidP="00C52159">
    <w:pPr>
      <w:pStyle w:val="Encabezado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22E38" w14:textId="77777777" w:rsidR="009E6ACC" w:rsidRDefault="009E6AC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6D4"/>
    <w:multiLevelType w:val="multilevel"/>
    <w:tmpl w:val="FE405FC4"/>
    <w:styleLink w:val="WW8Num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4350291"/>
    <w:multiLevelType w:val="multilevel"/>
    <w:tmpl w:val="64A440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4666537"/>
    <w:multiLevelType w:val="multilevel"/>
    <w:tmpl w:val="8A7E740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75859CF"/>
    <w:multiLevelType w:val="multilevel"/>
    <w:tmpl w:val="27E61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9FD6079"/>
    <w:multiLevelType w:val="multilevel"/>
    <w:tmpl w:val="7B7818A6"/>
    <w:lvl w:ilvl="0">
      <w:start w:val="5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AB07FB9"/>
    <w:multiLevelType w:val="multilevel"/>
    <w:tmpl w:val="80104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44D54EA"/>
    <w:multiLevelType w:val="multilevel"/>
    <w:tmpl w:val="D59A3606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5C4B6828"/>
    <w:multiLevelType w:val="multilevel"/>
    <w:tmpl w:val="0246A1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7B"/>
    <w:rsid w:val="0010521F"/>
    <w:rsid w:val="00163E30"/>
    <w:rsid w:val="001E3E06"/>
    <w:rsid w:val="002074FB"/>
    <w:rsid w:val="002532F2"/>
    <w:rsid w:val="00267AB5"/>
    <w:rsid w:val="002E0E8E"/>
    <w:rsid w:val="00342DB7"/>
    <w:rsid w:val="004C07E4"/>
    <w:rsid w:val="005345FA"/>
    <w:rsid w:val="005B04E3"/>
    <w:rsid w:val="0063089A"/>
    <w:rsid w:val="00760915"/>
    <w:rsid w:val="007D477B"/>
    <w:rsid w:val="008F1C4A"/>
    <w:rsid w:val="009E6ACC"/>
    <w:rsid w:val="00C52159"/>
    <w:rsid w:val="00E57C0F"/>
    <w:rsid w:val="00F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A1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1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2159"/>
  </w:style>
  <w:style w:type="paragraph" w:styleId="Piedepgina">
    <w:name w:val="footer"/>
    <w:basedOn w:val="Normal"/>
    <w:link w:val="PiedepginaCar"/>
    <w:uiPriority w:val="99"/>
    <w:unhideWhenUsed/>
    <w:rsid w:val="00C521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9"/>
  </w:style>
  <w:style w:type="paragraph" w:customStyle="1" w:styleId="Standard">
    <w:name w:val="Standard"/>
    <w:rsid w:val="001E3E06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lang w:val="es-ES" w:eastAsia="zh-CN" w:bidi="hi-IN"/>
    </w:rPr>
  </w:style>
  <w:style w:type="numbering" w:customStyle="1" w:styleId="WW8Num5">
    <w:name w:val="WW8Num5"/>
    <w:basedOn w:val="Sinlista"/>
    <w:rsid w:val="001E3E06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7D477B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lviavallsplana/Library/Group%20Containers/UBF8T346G9.Office/User%20Content.localized/Templates.localized/guu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guut.dotm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2022-12-09T11:22:00Z</dcterms:created>
  <dcterms:modified xsi:type="dcterms:W3CDTF">2022-12-09T11:25:00Z</dcterms:modified>
</cp:coreProperties>
</file>